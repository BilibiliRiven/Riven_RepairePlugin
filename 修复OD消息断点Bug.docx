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Default="00F47BAE" w:rsidP="00F47BAE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、修复</w:t>
      </w:r>
      <w:r>
        <w:rPr>
          <w:rFonts w:ascii="Microsoft YaHei UI" w:hAnsi="Microsoft YaHei UI"/>
        </w:rPr>
        <w:t>OD</w:t>
      </w:r>
      <w:r>
        <w:rPr>
          <w:rFonts w:ascii="Microsoft YaHei UI" w:hAnsi="Microsoft YaHei UI" w:hint="eastAsia"/>
        </w:rPr>
        <w:t>消息</w:t>
      </w:r>
      <w:r>
        <w:rPr>
          <w:rFonts w:ascii="Microsoft YaHei UI" w:hAnsi="Microsoft YaHei UI"/>
        </w:rPr>
        <w:t>断点Bug</w:t>
      </w:r>
    </w:p>
    <w:p w:rsidR="00B90190" w:rsidRPr="00B90190" w:rsidRDefault="00B90190" w:rsidP="00B90190">
      <w:pPr>
        <w:rPr>
          <w:rFonts w:hint="eastAsia"/>
        </w:rPr>
      </w:pPr>
      <w:r>
        <w:tab/>
      </w:r>
      <w:r>
        <w:rPr>
          <w:rFonts w:hint="eastAsia"/>
        </w:rPr>
        <w:t>消息</w:t>
      </w:r>
      <w:r>
        <w:t>断点其实还是条件断点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下</w:t>
      </w:r>
      <w:r>
        <w:t>消息断点首先必须获得被调试窗口的窗口过程函数。获得</w:t>
      </w:r>
      <w:r>
        <w:rPr>
          <w:rFonts w:hint="eastAsia"/>
        </w:rPr>
        <w:t>窗口</w:t>
      </w:r>
      <w:r>
        <w:t>过程函数的方法有两个一个是</w:t>
      </w:r>
      <w:r>
        <w:t>SetWindowLong</w:t>
      </w:r>
      <w:r>
        <w:rPr>
          <w:rFonts w:hint="eastAsia"/>
        </w:rPr>
        <w:t>，</w:t>
      </w:r>
      <w:r>
        <w:t>一个是</w:t>
      </w:r>
      <w:r>
        <w:t>GetClassLong</w:t>
      </w:r>
      <w:r>
        <w:rPr>
          <w:rFonts w:hint="eastAsia"/>
        </w:rPr>
        <w:t>。</w:t>
      </w:r>
      <w:r>
        <w:t>OD</w:t>
      </w:r>
      <w:r>
        <w:rPr>
          <w:rFonts w:hint="eastAsia"/>
        </w:rPr>
        <w:t>的</w:t>
      </w:r>
      <w:r>
        <w:t>消息断点是通过</w:t>
      </w:r>
      <w:r>
        <w:t>GetClassLong</w:t>
      </w:r>
      <w:r>
        <w:t>这个函数来实现的。</w:t>
      </w:r>
    </w:p>
    <w:p w:rsidR="00F47BAE" w:rsidRDefault="00F47BAE" w:rsidP="00F47BAE">
      <w:pPr>
        <w:pStyle w:val="2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产生</w:t>
      </w:r>
      <w:r>
        <w:t>原因</w:t>
      </w:r>
    </w:p>
    <w:p w:rsidR="00F47BAE" w:rsidRDefault="00F47BAE" w:rsidP="00F47BAE">
      <w:pPr>
        <w:ind w:firstLine="720"/>
      </w:pPr>
      <w:r>
        <w:rPr>
          <w:rFonts w:hint="eastAsia"/>
        </w:rPr>
        <w:t>OD</w:t>
      </w:r>
      <w:r>
        <w:t>在下消息断点过程中要使用</w:t>
      </w:r>
      <w:r w:rsidR="00B90190">
        <w:t>GetClassLong</w:t>
      </w:r>
      <w:r>
        <w:t>函数。在</w:t>
      </w:r>
      <w:r>
        <w:rPr>
          <w:rFonts w:hint="eastAsia"/>
        </w:rPr>
        <w:t>Windows</w:t>
      </w:r>
      <w:r>
        <w:t>操作系统</w:t>
      </w:r>
      <w:r>
        <w:rPr>
          <w:rFonts w:hint="eastAsia"/>
        </w:rPr>
        <w:t>中</w:t>
      </w:r>
      <w:r>
        <w:t>该函数有两个版本，</w:t>
      </w:r>
      <w:r w:rsidR="00B90190">
        <w:t>GetClassLong</w:t>
      </w:r>
      <w:r>
        <w:t>A</w:t>
      </w:r>
      <w:r>
        <w:t>版和</w:t>
      </w:r>
      <w:r w:rsidR="00B90190">
        <w:t>GetClassLong</w:t>
      </w:r>
      <w:r>
        <w:t>W</w:t>
      </w:r>
      <w:r>
        <w:t>版</w:t>
      </w:r>
      <w:r>
        <w:rPr>
          <w:rFonts w:hint="eastAsia"/>
        </w:rPr>
        <w:t>。</w:t>
      </w:r>
      <w:r>
        <w:t>分</w:t>
      </w:r>
      <w:r>
        <w:rPr>
          <w:rFonts w:hint="eastAsia"/>
        </w:rPr>
        <w:t>代表</w:t>
      </w:r>
      <w:r>
        <w:t>的是</w:t>
      </w:r>
      <w:r>
        <w:t>ASCII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含义。</w:t>
      </w:r>
      <w:r>
        <w:t>OD</w:t>
      </w:r>
      <w:r>
        <w:t>作者在实现消息断点功能的时候只考虑到了</w:t>
      </w:r>
      <w:r>
        <w:t>ASCII</w:t>
      </w:r>
      <w:r>
        <w:rPr>
          <w:rFonts w:hint="eastAsia"/>
        </w:rPr>
        <w:t>版本</w:t>
      </w:r>
      <w:r>
        <w:t>，没有考虑到还有</w:t>
      </w:r>
      <w:r>
        <w:t>Unicode</w:t>
      </w:r>
      <w:r>
        <w:t>版本</w:t>
      </w:r>
      <w:r>
        <w:rPr>
          <w:rFonts w:hint="eastAsia"/>
        </w:rPr>
        <w:t>。所以在</w:t>
      </w:r>
      <w:r>
        <w:t>OD</w:t>
      </w:r>
      <w:r>
        <w:t>调试</w:t>
      </w:r>
      <w:r>
        <w:t>Unicode</w:t>
      </w:r>
      <w:r>
        <w:t>窗口程序的时候，下消息断点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调用</w:t>
      </w:r>
      <w:r>
        <w:t>的依然是</w:t>
      </w:r>
      <w:r>
        <w:t>A</w:t>
      </w:r>
      <w:r>
        <w:rPr>
          <w:rFonts w:hint="eastAsia"/>
        </w:rPr>
        <w:t>版</w:t>
      </w:r>
      <w:r w:rsidR="00B90190">
        <w:t>GetClassLong</w:t>
      </w:r>
      <w:r>
        <w:rPr>
          <w:rFonts w:hint="eastAsia"/>
        </w:rPr>
        <w:t>，从而而</w:t>
      </w:r>
      <w:r>
        <w:t>产生错误</w:t>
      </w:r>
      <w:r>
        <w:rPr>
          <w:rFonts w:hint="eastAsia"/>
        </w:rPr>
        <w:t>。</w:t>
      </w:r>
    </w:p>
    <w:p w:rsidR="00B90190" w:rsidRPr="00B90190" w:rsidRDefault="00F47BAE" w:rsidP="00B90190">
      <w:pPr>
        <w:pStyle w:val="2"/>
        <w:rPr>
          <w:rFonts w:hint="eastAsia"/>
        </w:rPr>
      </w:pPr>
      <w:r>
        <w:rPr>
          <w:rFonts w:hint="eastAsia"/>
        </w:rPr>
        <w:t>修复</w:t>
      </w:r>
      <w:r>
        <w:t>思路</w:t>
      </w:r>
    </w:p>
    <w:p w:rsidR="00F47BAE" w:rsidRDefault="00F47BAE" w:rsidP="00F47BAE">
      <w:r>
        <w:tab/>
      </w:r>
      <w:r>
        <w:rPr>
          <w:rFonts w:hint="eastAsia"/>
        </w:rPr>
        <w:t>通过注入</w:t>
      </w:r>
      <w:r>
        <w:t>手段，</w:t>
      </w:r>
      <w:r>
        <w:rPr>
          <w:rFonts w:hint="eastAsia"/>
        </w:rPr>
        <w:t>Hook</w:t>
      </w:r>
      <w:r>
        <w:rPr>
          <w:rFonts w:hint="eastAsia"/>
        </w:rPr>
        <w:t>系统</w:t>
      </w:r>
      <w:r>
        <w:t>API</w:t>
      </w:r>
      <w:r w:rsidR="00B90190">
        <w:t>GetClassLong</w:t>
      </w:r>
      <w:r>
        <w:rPr>
          <w:rFonts w:hint="eastAsia"/>
        </w:rPr>
        <w:t>。使其</w:t>
      </w:r>
      <w:r>
        <w:t>跳转到我们的代码</w:t>
      </w:r>
      <w:r>
        <w:rPr>
          <w:rFonts w:hint="eastAsia"/>
        </w:rPr>
        <w:t>，</w:t>
      </w:r>
      <w:r>
        <w:t>由我们自己来进行</w:t>
      </w:r>
      <w:r>
        <w:rPr>
          <w:rFonts w:hint="eastAsia"/>
        </w:rPr>
        <w:t>A</w:t>
      </w:r>
      <w:r>
        <w:t>版和</w:t>
      </w:r>
      <w:r>
        <w:t>W</w:t>
      </w:r>
      <w:r>
        <w:t>版判断</w:t>
      </w:r>
      <w:r w:rsidR="00B90190">
        <w:rPr>
          <w:rFonts w:hint="eastAsia"/>
        </w:rPr>
        <w:t>，</w:t>
      </w:r>
      <w:r w:rsidR="00B90190">
        <w:t>并且由我们自己手工调用</w:t>
      </w:r>
      <w:r w:rsidR="00B90190">
        <w:t>A</w:t>
      </w:r>
      <w:r w:rsidR="00B90190">
        <w:t>版和</w:t>
      </w:r>
      <w:r w:rsidR="00B90190">
        <w:rPr>
          <w:rFonts w:hint="eastAsia"/>
        </w:rPr>
        <w:t>W</w:t>
      </w:r>
      <w:r w:rsidR="00B90190">
        <w:rPr>
          <w:rFonts w:hint="eastAsia"/>
        </w:rPr>
        <w:t>版</w:t>
      </w:r>
      <w:r w:rsidR="00B90190">
        <w:t>，将正确的返回值</w:t>
      </w:r>
      <w:r w:rsidR="00B90190">
        <w:rPr>
          <w:rFonts w:hint="eastAsia"/>
        </w:rPr>
        <w:t>（窗口</w:t>
      </w:r>
      <w:r w:rsidR="00B90190">
        <w:t>过程函数的地址</w:t>
      </w:r>
      <w:r w:rsidR="00B90190">
        <w:rPr>
          <w:rFonts w:hint="eastAsia"/>
        </w:rPr>
        <w:t>）给</w:t>
      </w:r>
      <w:r w:rsidR="00B90190">
        <w:t>OD</w:t>
      </w:r>
      <w:r w:rsidR="00B90190">
        <w:t>就好了</w:t>
      </w:r>
      <w:r w:rsidR="00B90190">
        <w:rPr>
          <w:rFonts w:hint="eastAsia"/>
        </w:rPr>
        <w:t>。</w:t>
      </w:r>
      <w:r>
        <w:t>一次</w:t>
      </w:r>
      <w:r>
        <w:rPr>
          <w:rFonts w:hint="eastAsia"/>
        </w:rPr>
        <w:t>性</w:t>
      </w:r>
      <w:r>
        <w:t>解决类似所有问题。</w:t>
      </w:r>
      <w:r>
        <w:rPr>
          <w:rFonts w:hint="eastAsia"/>
        </w:rPr>
        <w:t>注入</w:t>
      </w:r>
      <w:r>
        <w:t>手段有</w:t>
      </w:r>
      <w:r>
        <w:t>Dll</w:t>
      </w:r>
      <w:r>
        <w:t>劫持，插件编写</w:t>
      </w:r>
      <w:r w:rsidR="00B90190">
        <w:rPr>
          <w:rFonts w:hint="eastAsia"/>
        </w:rPr>
        <w:t>等</w:t>
      </w:r>
      <w:r w:rsidR="00B90190">
        <w:t>方法</w:t>
      </w:r>
      <w:r>
        <w:t>。</w:t>
      </w:r>
    </w:p>
    <w:p w:rsidR="00F47BAE" w:rsidRDefault="00F47BAE" w:rsidP="00F47BAE">
      <w:pPr>
        <w:pStyle w:val="2"/>
      </w:pPr>
      <w:r>
        <w:rPr>
          <w:rFonts w:hint="eastAsia"/>
        </w:rPr>
        <w:t>修复</w:t>
      </w:r>
      <w:r>
        <w:t>的具体步骤</w:t>
      </w:r>
    </w:p>
    <w:p w:rsidR="00F47BAE" w:rsidRDefault="00F47BAE" w:rsidP="00C66D9F">
      <w:pPr>
        <w:pStyle w:val="a0"/>
      </w:pPr>
      <w:r>
        <w:rPr>
          <w:rFonts w:hint="eastAsia"/>
        </w:rPr>
        <w:t>OD</w:t>
      </w:r>
      <w:r>
        <w:t>调试</w:t>
      </w:r>
      <w:r>
        <w:t>OD</w:t>
      </w:r>
      <w:r>
        <w:t>，</w:t>
      </w:r>
      <w:r>
        <w:rPr>
          <w:rFonts w:hint="eastAsia"/>
        </w:rPr>
        <w:t>定位消息</w:t>
      </w:r>
      <w:r>
        <w:t>断点</w:t>
      </w:r>
      <w:r>
        <w:t>Bug</w:t>
      </w:r>
      <w:r>
        <w:t>产生</w:t>
      </w:r>
      <w:r>
        <w:rPr>
          <w:rFonts w:hint="eastAsia"/>
        </w:rPr>
        <w:t>位置</w:t>
      </w:r>
      <w:r>
        <w:t>。</w:t>
      </w:r>
      <w:r>
        <w:rPr>
          <w:rFonts w:hint="eastAsia"/>
        </w:rPr>
        <w:t>实现</w:t>
      </w:r>
      <w:r>
        <w:t>手法是用</w:t>
      </w:r>
      <w:r>
        <w:rPr>
          <w:rFonts w:hint="eastAsia"/>
        </w:rPr>
        <w:t>有</w:t>
      </w:r>
      <w:r>
        <w:t>Bug</w:t>
      </w:r>
      <w:r>
        <w:t>的</w:t>
      </w:r>
      <w:r>
        <w:t>OD</w:t>
      </w:r>
      <w:r w:rsidR="00B90190">
        <w:t>_A</w:t>
      </w:r>
      <w:r>
        <w:t>调试窗口程序</w:t>
      </w:r>
      <w:r>
        <w:rPr>
          <w:rFonts w:hint="eastAsia"/>
        </w:rPr>
        <w:t>，</w:t>
      </w:r>
      <w:r w:rsidR="00B90190">
        <w:rPr>
          <w:rFonts w:hint="eastAsia"/>
        </w:rPr>
        <w:t>用</w:t>
      </w:r>
      <w:r w:rsidR="00B90190">
        <w:t>OD_B</w:t>
      </w:r>
      <w:r w:rsidR="00B90190">
        <w:t>附加</w:t>
      </w:r>
      <w:r w:rsidR="00B90190">
        <w:rPr>
          <w:rFonts w:hint="eastAsia"/>
        </w:rPr>
        <w:t>OD_A</w:t>
      </w:r>
      <w:r w:rsidR="00B90190">
        <w:rPr>
          <w:rFonts w:hint="eastAsia"/>
        </w:rPr>
        <w:t>，</w:t>
      </w:r>
      <w:r w:rsidR="00B90190">
        <w:t>并且在</w:t>
      </w:r>
      <w:r w:rsidR="00B90190">
        <w:t>OD_B</w:t>
      </w:r>
      <w:r w:rsidR="00B90190">
        <w:rPr>
          <w:rFonts w:hint="eastAsia"/>
        </w:rPr>
        <w:t>中对。</w:t>
      </w:r>
      <w:r w:rsidR="00B90190">
        <w:lastRenderedPageBreak/>
        <w:t>GetClassLong</w:t>
      </w:r>
      <w:r w:rsidR="00B90190">
        <w:rPr>
          <w:rFonts w:hint="eastAsia"/>
        </w:rPr>
        <w:t>A</w:t>
      </w:r>
      <w:r w:rsidR="00B90190">
        <w:t>下断点</w:t>
      </w:r>
      <w:r w:rsidR="00B90190">
        <w:rPr>
          <w:rFonts w:hint="eastAsia"/>
        </w:rPr>
        <w:t>，</w:t>
      </w:r>
      <w:r w:rsidR="00B90190">
        <w:t>在</w:t>
      </w:r>
      <w:r w:rsidR="00B90190">
        <w:t>OD_A</w:t>
      </w:r>
      <w:r w:rsidR="00B90190">
        <w:rPr>
          <w:rFonts w:hint="eastAsia"/>
        </w:rPr>
        <w:t>中</w:t>
      </w:r>
      <w:r w:rsidR="003E557B">
        <w:rPr>
          <w:rFonts w:hint="eastAsia"/>
        </w:rPr>
        <w:t>打开</w:t>
      </w:r>
      <w:r w:rsidR="003E557B">
        <w:t>Windows</w:t>
      </w:r>
      <w:r w:rsidR="003E557B">
        <w:t>窗口</w:t>
      </w:r>
      <w:r w:rsidR="00B90190">
        <w:t>。这样</w:t>
      </w:r>
      <w:r w:rsidR="00B90190">
        <w:rPr>
          <w:rFonts w:hint="eastAsia"/>
        </w:rPr>
        <w:t>就</w:t>
      </w:r>
      <w:r w:rsidR="00B90190">
        <w:t>可以定位</w:t>
      </w:r>
      <w:r w:rsidR="00B90190">
        <w:rPr>
          <w:rFonts w:hint="eastAsia"/>
        </w:rPr>
        <w:t>Bug</w:t>
      </w:r>
      <w:r w:rsidR="00B90190">
        <w:t>产生位置了。</w:t>
      </w:r>
      <w:r w:rsidR="00B90190">
        <w:rPr>
          <w:rFonts w:hint="eastAsia"/>
        </w:rPr>
        <w:t>（有关</w:t>
      </w:r>
      <w:r w:rsidR="00B90190">
        <w:t>信息：</w:t>
      </w:r>
      <w:r w:rsidR="00B90190">
        <w:t>GetClassLong</w:t>
      </w:r>
      <w:r w:rsidR="00B90190">
        <w:t>在</w:t>
      </w:r>
      <w:r w:rsidR="00B90190">
        <w:t>User32.dll</w:t>
      </w:r>
      <w:r w:rsidR="00B90190">
        <w:t>中</w:t>
      </w:r>
      <w:r w:rsidR="00B90190">
        <w:rPr>
          <w:rFonts w:hint="eastAsia"/>
        </w:rPr>
        <w:t>）</w:t>
      </w:r>
    </w:p>
    <w:p w:rsidR="003E557B" w:rsidRPr="003E557B" w:rsidRDefault="003E557B" w:rsidP="00C66D9F">
      <w:pPr>
        <w:pStyle w:val="a0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在</w:t>
      </w:r>
      <w:r>
        <w:t>具体</w:t>
      </w:r>
      <w:r>
        <w:rPr>
          <w:rFonts w:hint="eastAsia"/>
        </w:rPr>
        <w:t>执行</w:t>
      </w:r>
      <w:r>
        <w:t>过程中</w:t>
      </w:r>
      <w:r>
        <w:rPr>
          <w:rFonts w:hint="eastAsia"/>
        </w:rPr>
        <w:t>：</w:t>
      </w:r>
      <w:r>
        <w:t>中发现</w:t>
      </w:r>
      <w:r>
        <w:t>GetClassLong</w:t>
      </w:r>
      <w:r>
        <w:t>并不是在下消息断点的时候被调用，而是在打开</w:t>
      </w:r>
      <w:r>
        <w:rPr>
          <w:rFonts w:hint="eastAsia"/>
        </w:rPr>
        <w:t>OD</w:t>
      </w:r>
      <w:r>
        <w:t>_A</w:t>
      </w:r>
      <w:r>
        <w:rPr>
          <w:rFonts w:hint="eastAsia"/>
        </w:rPr>
        <w:t>的</w:t>
      </w:r>
      <w:r>
        <w:t>Windows</w:t>
      </w:r>
      <w:r>
        <w:rPr>
          <w:rFonts w:hint="eastAsia"/>
        </w:rPr>
        <w:t>窗口</w:t>
      </w:r>
      <w:r>
        <w:t>的时候就会调用。</w:t>
      </w:r>
    </w:p>
    <w:p w:rsidR="003E557B" w:rsidRDefault="003E557B" w:rsidP="00C66D9F">
      <w:pPr>
        <w:pStyle w:val="a0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5587C42F" wp14:editId="57F91D42">
            <wp:extent cx="5904230" cy="171577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F" w:rsidRDefault="00E60DDD" w:rsidP="00C66D9F">
      <w:pPr>
        <w:pStyle w:val="a0"/>
        <w:rPr>
          <w:rFonts w:hint="eastAsia"/>
        </w:rPr>
      </w:pPr>
      <w:r>
        <w:t>编写</w:t>
      </w:r>
      <w:r>
        <w:rPr>
          <w:rFonts w:hint="eastAsia"/>
        </w:rPr>
        <w:t>插件</w:t>
      </w:r>
      <w:r>
        <w:t>，修改跳转</w:t>
      </w:r>
      <w:r>
        <w:rPr>
          <w:rFonts w:hint="eastAsia"/>
        </w:rPr>
        <w:t>。经过跟踪</w:t>
      </w:r>
      <w:r>
        <w:t>分析，</w:t>
      </w:r>
      <w:r>
        <w:rPr>
          <w:rFonts w:hint="eastAsia"/>
        </w:rPr>
        <w:t>这个</w:t>
      </w:r>
      <w:r>
        <w:t>API</w:t>
      </w:r>
      <w:r>
        <w:t>调用方式是</w:t>
      </w:r>
      <w:r>
        <w:rPr>
          <w:rFonts w:hint="eastAsia"/>
        </w:rPr>
        <w:t>通过</w:t>
      </w:r>
      <w:r>
        <w:t>导入表实现。所以</w:t>
      </w:r>
      <w:r>
        <w:rPr>
          <w:rFonts w:hint="eastAsia"/>
        </w:rPr>
        <w:t>call</w:t>
      </w:r>
      <w:r>
        <w:t>会跳到一个</w:t>
      </w:r>
      <w:r>
        <w:t>jump [mem]</w:t>
      </w:r>
      <w:r>
        <w:rPr>
          <w:rFonts w:hint="eastAsia"/>
        </w:rPr>
        <w:t>。</w:t>
      </w:r>
      <w:r>
        <w:t>[mem]</w:t>
      </w:r>
      <w:r>
        <w:rPr>
          <w:rFonts w:hint="eastAsia"/>
        </w:rPr>
        <w:t>其实</w:t>
      </w:r>
      <w:r>
        <w:t>就是导入表。所以我们只要，编写一个插件</w:t>
      </w:r>
      <w:r>
        <w:rPr>
          <w:rFonts w:hint="eastAsia"/>
        </w:rPr>
        <w:t>，</w:t>
      </w:r>
      <w:r>
        <w:t>修改导入表中</w:t>
      </w:r>
      <w:r>
        <w:t>GetClassLongA</w:t>
      </w:r>
      <w:r>
        <w:rPr>
          <w:rFonts w:hint="eastAsia"/>
        </w:rPr>
        <w:t>对应</w:t>
      </w:r>
      <w:r>
        <w:t>的位置</w:t>
      </w:r>
      <w:r w:rsidR="00226C44">
        <w:rPr>
          <w:rFonts w:hint="eastAsia"/>
        </w:rPr>
        <w:t>的</w:t>
      </w:r>
      <w:r w:rsidR="00226C44">
        <w:t>值</w:t>
      </w:r>
      <w:r>
        <w:t>。</w:t>
      </w:r>
      <w:r w:rsidR="00226C44">
        <w:rPr>
          <w:rFonts w:hint="eastAsia"/>
        </w:rPr>
        <w:t>让</w:t>
      </w:r>
      <w:r>
        <w:rPr>
          <w:rFonts w:hint="eastAsia"/>
        </w:rPr>
        <w:t>其</w:t>
      </w:r>
      <w:r>
        <w:t>跳转到我们自己的代码就好了。</w:t>
      </w:r>
    </w:p>
    <w:p w:rsidR="00C66D9F" w:rsidRDefault="00C66D9F" w:rsidP="00C66D9F">
      <w:pPr>
        <w:pStyle w:val="2"/>
      </w:pPr>
      <w:r>
        <w:rPr>
          <w:rFonts w:hint="eastAsia"/>
        </w:rPr>
        <w:t>插件编写</w:t>
      </w:r>
    </w:p>
    <w:p w:rsidR="00C66D9F" w:rsidRDefault="00C66D9F" w:rsidP="00C66D9F">
      <w:r>
        <w:tab/>
      </w:r>
      <w:r>
        <w:rPr>
          <w:rFonts w:hint="eastAsia"/>
        </w:rPr>
        <w:t>插件</w:t>
      </w:r>
      <w:r>
        <w:t>编写，首先要获得插件开发包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就是</w:t>
      </w:r>
      <w:r>
        <w:t>一个帮助文档，加头文件定义，和几个插件的例子。</w:t>
      </w:r>
    </w:p>
    <w:p w:rsidR="00C66D9F" w:rsidRDefault="00C66D9F" w:rsidP="00C66D9F">
      <w:pPr>
        <w:pStyle w:val="a0"/>
        <w:numPr>
          <w:ilvl w:val="0"/>
          <w:numId w:val="6"/>
        </w:numPr>
      </w:pPr>
      <w:r>
        <w:t>VS2013</w:t>
      </w:r>
      <w:r>
        <w:rPr>
          <w:rFonts w:hint="eastAsia"/>
        </w:rPr>
        <w:t>建立</w:t>
      </w:r>
      <w:r>
        <w:t>控制台项目，选择</w:t>
      </w:r>
      <w:r>
        <w:t>Dll</w:t>
      </w:r>
      <w:r>
        <w:t>工程。</w:t>
      </w:r>
      <w:r w:rsidR="006F4C3C">
        <w:rPr>
          <w:rFonts w:hint="eastAsia"/>
        </w:rPr>
        <w:t>导入</w:t>
      </w:r>
      <w:r w:rsidR="006F4C3C">
        <w:t>头文件，</w:t>
      </w:r>
      <w:r w:rsidR="006F4C3C">
        <w:rPr>
          <w:rFonts w:hint="eastAsia"/>
        </w:rPr>
        <w:t>添加</w:t>
      </w:r>
      <w:r w:rsidR="006F4C3C">
        <w:t>编译选项</w:t>
      </w:r>
      <w:r w:rsidR="006F4C3C">
        <w:rPr>
          <w:rFonts w:hint="eastAsia"/>
        </w:rPr>
        <w:t>\J</w:t>
      </w:r>
      <w:r w:rsidR="006F4C3C">
        <w:rPr>
          <w:rFonts w:hint="eastAsia"/>
        </w:rPr>
        <w:t>，测试</w:t>
      </w:r>
      <w:r w:rsidR="006F4C3C">
        <w:t>是否正常。</w:t>
      </w:r>
    </w:p>
    <w:p w:rsidR="006F4C3C" w:rsidRDefault="006F4C3C" w:rsidP="006F4C3C">
      <w:pPr>
        <w:pStyle w:val="a0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导出</w:t>
      </w:r>
      <w:r>
        <w:t>插件的</w:t>
      </w:r>
      <w:r>
        <w:rPr>
          <w:rFonts w:hint="eastAsia"/>
        </w:rPr>
        <w:t>约定</w:t>
      </w:r>
      <w:r>
        <w:t>的关键</w:t>
      </w:r>
      <w:r>
        <w:rPr>
          <w:rFonts w:hint="eastAsia"/>
        </w:rPr>
        <w:t>回调</w:t>
      </w:r>
      <w:r>
        <w:t>函数</w:t>
      </w:r>
      <w:r>
        <w:rPr>
          <w:rFonts w:hint="eastAsia"/>
        </w:rPr>
        <w:t>。关键回调</w:t>
      </w:r>
      <w:r>
        <w:t>函数有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t>约定好的回调有</w:t>
      </w:r>
      <w:r>
        <w:rPr>
          <w:rFonts w:hint="eastAsia"/>
        </w:rPr>
        <w:t>12</w:t>
      </w:r>
      <w:r>
        <w:rPr>
          <w:rFonts w:hint="eastAsia"/>
        </w:rPr>
        <w:t>个（不包括</w:t>
      </w:r>
      <w:r>
        <w:t>关键回调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回调都</w:t>
      </w:r>
      <w:r w:rsidRPr="006F4C3C">
        <w:t>以</w:t>
      </w:r>
      <w:r w:rsidRPr="006F4C3C">
        <w:t>ODBUG_Plugin</w:t>
      </w:r>
      <w:r w:rsidRPr="006F4C3C">
        <w:rPr>
          <w:rFonts w:hint="eastAsia"/>
        </w:rPr>
        <w:t>做</w:t>
      </w:r>
      <w:r w:rsidRPr="006F4C3C">
        <w:t>为前缀命名</w:t>
      </w:r>
      <w:r>
        <w:rPr>
          <w:rFonts w:hint="eastAsia"/>
        </w:rPr>
        <w:t>，编写</w:t>
      </w:r>
      <w:r>
        <w:t>关键回调。</w:t>
      </w:r>
    </w:p>
    <w:p w:rsidR="00C66D9F" w:rsidRDefault="00C66D9F" w:rsidP="00C66D9F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t>事项：在编译插件的过程中要修改</w:t>
      </w:r>
      <w:r>
        <w:rPr>
          <w:rFonts w:hint="eastAsia"/>
        </w:rPr>
        <w:t>编译</w:t>
      </w:r>
      <w:r>
        <w:t>选项。</w:t>
      </w:r>
      <w:r>
        <w:rPr>
          <w:rFonts w:hint="eastAsia"/>
        </w:rPr>
        <w:t>这个</w:t>
      </w:r>
      <w:r>
        <w:t>选项的功能是，让所有的</w:t>
      </w:r>
      <w:r>
        <w:t>char</w:t>
      </w:r>
      <w:r>
        <w:t>变成无符号的</w:t>
      </w:r>
      <w:r>
        <w:t>char</w:t>
      </w:r>
      <w:r>
        <w:t>。</w:t>
      </w:r>
    </w:p>
    <w:p w:rsidR="00C66D9F" w:rsidRDefault="00C66D9F" w:rsidP="00C66D9F">
      <w:pPr>
        <w:jc w:val="center"/>
      </w:pPr>
      <w:r>
        <w:rPr>
          <w:noProof/>
        </w:rPr>
        <w:lastRenderedPageBreak/>
        <w:drawing>
          <wp:inline distT="0" distB="0" distL="0" distR="0" wp14:anchorId="7CAEA273" wp14:editId="5A59960A">
            <wp:extent cx="3590925" cy="209090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558" cy="20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55" w:rsidRDefault="000C2D55" w:rsidP="000C2D55">
      <w:r>
        <w:tab/>
      </w:r>
      <w:r>
        <w:rPr>
          <w:rFonts w:hint="eastAsia"/>
        </w:rPr>
        <w:t>同</w:t>
      </w:r>
      <w:r>
        <w:t>时在判断是否是</w:t>
      </w:r>
      <w:r>
        <w:t>Unicode</w:t>
      </w:r>
      <w:r>
        <w:t>窗口的时候可以使用</w:t>
      </w:r>
      <w:r w:rsidR="003C061E">
        <w:t xml:space="preserve">API </w:t>
      </w:r>
      <w:r w:rsidRPr="000C2D55">
        <w:t>IsWindowUnicode</w:t>
      </w:r>
      <w:r w:rsidR="003C061E">
        <w:rPr>
          <w:rFonts w:hint="eastAsia"/>
        </w:rPr>
        <w:t>（</w:t>
      </w:r>
      <w:r w:rsidR="003C061E">
        <w:rPr>
          <w:rFonts w:hint="eastAsia"/>
        </w:rPr>
        <w:t>HWND</w:t>
      </w:r>
      <w:r w:rsidR="003C061E">
        <w:rPr>
          <w:rFonts w:hint="eastAsia"/>
        </w:rPr>
        <w:t>）。</w:t>
      </w:r>
    </w:p>
    <w:p w:rsidR="00CC0CAE" w:rsidRPr="00C66D9F" w:rsidRDefault="00CC0CAE" w:rsidP="000C2D55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编写插件的过程中试图调用</w:t>
      </w:r>
      <w:r w:rsidRPr="00CC0CAE">
        <w:rPr>
          <w:highlight w:val="white"/>
        </w:rPr>
        <w:t>Addtolist</w:t>
      </w:r>
      <w:r>
        <w:rPr>
          <w:rFonts w:hint="eastAsia"/>
        </w:rPr>
        <w:t>的</w:t>
      </w:r>
      <w:r>
        <w:t>时候报错，报错原因分析</w:t>
      </w:r>
      <w:r>
        <w:rPr>
          <w:rFonts w:hint="eastAsia"/>
        </w:rPr>
        <w:t>，</w:t>
      </w:r>
      <w:r>
        <w:t>是由于</w:t>
      </w:r>
      <w:r>
        <w:t>LIB</w:t>
      </w:r>
      <w:r>
        <w:t>导出命名有问题。为了</w:t>
      </w:r>
      <w:r>
        <w:rPr>
          <w:rFonts w:hint="eastAsia"/>
        </w:rPr>
        <w:t>解决。</w:t>
      </w:r>
      <w:bookmarkStart w:id="0" w:name="_GoBack"/>
      <w:bookmarkEnd w:id="0"/>
    </w:p>
    <w:sectPr w:rsidR="00CC0CAE" w:rsidRPr="00C66D9F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E4B" w:rsidRDefault="00E47E4B">
      <w:r>
        <w:separator/>
      </w:r>
    </w:p>
    <w:p w:rsidR="00E47E4B" w:rsidRDefault="00E47E4B"/>
  </w:endnote>
  <w:endnote w:type="continuationSeparator" w:id="0">
    <w:p w:rsidR="00E47E4B" w:rsidRDefault="00E47E4B">
      <w:r>
        <w:continuationSeparator/>
      </w:r>
    </w:p>
    <w:p w:rsidR="00E47E4B" w:rsidRDefault="00E47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4C3C" w:rsidRDefault="006F4C3C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C0CAE">
          <w:rPr>
            <w:noProof/>
            <w:lang w:val="zh-CN" w:bidi="zh-CN"/>
          </w:rPr>
          <w:t>3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E4B" w:rsidRDefault="00E47E4B">
      <w:r>
        <w:separator/>
      </w:r>
    </w:p>
    <w:p w:rsidR="00E47E4B" w:rsidRDefault="00E47E4B"/>
  </w:footnote>
  <w:footnote w:type="continuationSeparator" w:id="0">
    <w:p w:rsidR="00E47E4B" w:rsidRDefault="00E47E4B">
      <w:r>
        <w:continuationSeparator/>
      </w:r>
    </w:p>
    <w:p w:rsidR="00E47E4B" w:rsidRDefault="00E47E4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86BAF878"/>
    <w:lvl w:ilvl="0" w:tplc="A4946E28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AE"/>
    <w:rsid w:val="0004068E"/>
    <w:rsid w:val="000C2D55"/>
    <w:rsid w:val="001A1005"/>
    <w:rsid w:val="001F0CCA"/>
    <w:rsid w:val="00226C44"/>
    <w:rsid w:val="00384C4B"/>
    <w:rsid w:val="003C061E"/>
    <w:rsid w:val="003E557B"/>
    <w:rsid w:val="00425F0D"/>
    <w:rsid w:val="00467017"/>
    <w:rsid w:val="00545B79"/>
    <w:rsid w:val="005710BC"/>
    <w:rsid w:val="005B5183"/>
    <w:rsid w:val="005D42E7"/>
    <w:rsid w:val="00664C57"/>
    <w:rsid w:val="006F4C3C"/>
    <w:rsid w:val="00713E5A"/>
    <w:rsid w:val="008918F2"/>
    <w:rsid w:val="008E76E7"/>
    <w:rsid w:val="00900A28"/>
    <w:rsid w:val="00A00F75"/>
    <w:rsid w:val="00B41922"/>
    <w:rsid w:val="00B51E03"/>
    <w:rsid w:val="00B90190"/>
    <w:rsid w:val="00C66D9F"/>
    <w:rsid w:val="00CA2872"/>
    <w:rsid w:val="00CC0CAE"/>
    <w:rsid w:val="00E34FED"/>
    <w:rsid w:val="00E428BD"/>
    <w:rsid w:val="00E47E4B"/>
    <w:rsid w:val="00E60DDD"/>
    <w:rsid w:val="00E93456"/>
    <w:rsid w:val="00F22C48"/>
    <w:rsid w:val="00F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F3AD5-416C-480B-BF5E-C54D8DA3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00A28"/>
    <w:rPr>
      <w:rFonts w:eastAsia="Microsoft YaHei UI"/>
    </w:rPr>
  </w:style>
  <w:style w:type="paragraph" w:styleId="1">
    <w:name w:val="heading 1"/>
    <w:basedOn w:val="a1"/>
    <w:next w:val="a1"/>
    <w:link w:val="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rsid w:val="00C66D9F"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713E5A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3Char">
    <w:name w:val="标题 3 Char"/>
    <w:basedOn w:val="a2"/>
    <w:link w:val="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8"/>
    <w:qFormat/>
    <w:rsid w:val="00F22C48"/>
    <w:rPr>
      <w:color w:val="731C3F" w:themeColor="hyperlink"/>
      <w:u w:val="single"/>
    </w:rPr>
  </w:style>
  <w:style w:type="paragraph" w:styleId="af5">
    <w:name w:val="Balloon Text"/>
    <w:basedOn w:val="a1"/>
    <w:link w:val="Char5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批注框文本 Char"/>
    <w:basedOn w:val="a2"/>
    <w:link w:val="af5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425F0D"/>
    <w:rPr>
      <w:sz w:val="22"/>
      <w:szCs w:val="16"/>
    </w:rPr>
  </w:style>
  <w:style w:type="character" w:customStyle="1" w:styleId="3Char0">
    <w:name w:val="正文文本 3 Char"/>
    <w:basedOn w:val="a2"/>
    <w:link w:val="30"/>
    <w:uiPriority w:val="99"/>
    <w:semiHidden/>
    <w:rsid w:val="00425F0D"/>
    <w:rPr>
      <w:sz w:val="22"/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Char1">
    <w:name w:val="正文文本缩进 3 Char"/>
    <w:basedOn w:val="a2"/>
    <w:link w:val="31"/>
    <w:uiPriority w:val="99"/>
    <w:semiHidden/>
    <w:rsid w:val="00425F0D"/>
    <w:rPr>
      <w:sz w:val="22"/>
      <w:szCs w:val="16"/>
    </w:rPr>
  </w:style>
  <w:style w:type="character" w:styleId="af6">
    <w:name w:val="annotation reference"/>
    <w:basedOn w:val="a2"/>
    <w:uiPriority w:val="99"/>
    <w:semiHidden/>
    <w:unhideWhenUsed/>
    <w:rsid w:val="00425F0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har6">
    <w:name w:val="批注文字 Char"/>
    <w:basedOn w:val="a2"/>
    <w:link w:val="af7"/>
    <w:uiPriority w:val="99"/>
    <w:semiHidden/>
    <w:rsid w:val="00425F0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425F0D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425F0D"/>
    <w:rPr>
      <w:b/>
      <w:bCs/>
      <w:sz w:val="22"/>
      <w:szCs w:val="20"/>
    </w:rPr>
  </w:style>
  <w:style w:type="paragraph" w:styleId="af9">
    <w:name w:val="Document Map"/>
    <w:basedOn w:val="a1"/>
    <w:link w:val="Char8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文档结构图 Char"/>
    <w:basedOn w:val="a2"/>
    <w:link w:val="af9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a">
    <w:name w:val="endnote text"/>
    <w:basedOn w:val="a1"/>
    <w:link w:val="Char9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9">
    <w:name w:val="尾注文本 Char"/>
    <w:basedOn w:val="a2"/>
    <w:link w:val="afa"/>
    <w:uiPriority w:val="99"/>
    <w:semiHidden/>
    <w:rsid w:val="00425F0D"/>
    <w:rPr>
      <w:sz w:val="22"/>
      <w:szCs w:val="20"/>
    </w:rPr>
  </w:style>
  <w:style w:type="paragraph" w:styleId="afb">
    <w:name w:val="envelope return"/>
    <w:basedOn w:val="a1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note text"/>
    <w:basedOn w:val="a1"/>
    <w:link w:val="Chara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a">
    <w:name w:val="脚注文本 Char"/>
    <w:basedOn w:val="a2"/>
    <w:link w:val="afc"/>
    <w:uiPriority w:val="99"/>
    <w:semiHidden/>
    <w:rsid w:val="00425F0D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HTML 预设格式 Char"/>
    <w:basedOn w:val="a2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d">
    <w:name w:val="macro"/>
    <w:link w:val="Char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b">
    <w:name w:val="宏文本 Char"/>
    <w:basedOn w:val="a2"/>
    <w:link w:val="afd"/>
    <w:uiPriority w:val="99"/>
    <w:semiHidden/>
    <w:rsid w:val="00425F0D"/>
    <w:rPr>
      <w:rFonts w:ascii="Consolas" w:hAnsi="Consolas"/>
      <w:sz w:val="22"/>
      <w:szCs w:val="20"/>
    </w:rPr>
  </w:style>
  <w:style w:type="paragraph" w:styleId="afe">
    <w:name w:val="Plain Text"/>
    <w:basedOn w:val="a1"/>
    <w:link w:val="Charc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纯文本 Char"/>
    <w:basedOn w:val="a2"/>
    <w:link w:val="afe"/>
    <w:uiPriority w:val="99"/>
    <w:semiHidden/>
    <w:rsid w:val="00425F0D"/>
    <w:rPr>
      <w:rFonts w:ascii="Consolas" w:hAnsi="Consolas"/>
      <w:sz w:val="22"/>
      <w:szCs w:val="21"/>
    </w:rPr>
  </w:style>
  <w:style w:type="paragraph" w:styleId="aff">
    <w:name w:val="Message Header"/>
    <w:basedOn w:val="a1"/>
    <w:link w:val="Chard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hard">
    <w:name w:val="信息标题 Char"/>
    <w:basedOn w:val="a2"/>
    <w:link w:val="aff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0">
    <w:name w:val="FollowedHyperlink"/>
    <w:basedOn w:val="a2"/>
    <w:uiPriority w:val="99"/>
    <w:semiHidden/>
    <w:unhideWhenUsed/>
    <w:rsid w:val="00B51E03"/>
    <w:rPr>
      <w:color w:val="214C5E" w:themeColor="followedHyperlink"/>
      <w:u w:val="single"/>
    </w:rPr>
  </w:style>
  <w:style w:type="character" w:customStyle="1" w:styleId="fontstyle01">
    <w:name w:val="fontstyle01"/>
    <w:basedOn w:val="a2"/>
    <w:rsid w:val="006F4C3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B"/>
    <w:rsid w:val="0072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30888C95D0401CB5413B9221CA18C4">
    <w:name w:val="ED30888C95D0401CB5413B9221CA18C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</w:rPr>
  </w:style>
  <w:style w:type="paragraph" w:customStyle="1" w:styleId="FB3D4375DE014325813294048EC7A9E9">
    <w:name w:val="FB3D4375DE014325813294048EC7A9E9"/>
    <w:pPr>
      <w:widowControl w:val="0"/>
      <w:jc w:val="both"/>
    </w:pPr>
  </w:style>
  <w:style w:type="paragraph" w:customStyle="1" w:styleId="868D00BC2230484DA925D701E7DB1078">
    <w:name w:val="868D00BC2230484DA925D701E7DB1078"/>
    <w:pPr>
      <w:widowControl w:val="0"/>
      <w:jc w:val="both"/>
    </w:pPr>
  </w:style>
  <w:style w:type="character" w:styleId="a4">
    <w:name w:val="Hyperlink"/>
    <w:basedOn w:val="a1"/>
    <w:uiPriority w:val="98"/>
    <w:qFormat/>
    <w:rPr>
      <w:color w:val="0563C1" w:themeColor="hyperlink"/>
      <w:u w:val="single"/>
    </w:rPr>
  </w:style>
  <w:style w:type="paragraph" w:customStyle="1" w:styleId="EE5DAFE9E20E4B3ABB994133C92FC74F">
    <w:name w:val="EE5DAFE9E20E4B3ABB994133C92FC7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881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2017-11-16T14:08:00Z</dcterms:created>
  <dcterms:modified xsi:type="dcterms:W3CDTF">2017-11-17T04:50:00Z</dcterms:modified>
</cp:coreProperties>
</file>